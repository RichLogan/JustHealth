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80" w:rsidRDefault="00AA4F80" w:rsidP="00AA4F80">
      <w:pPr>
        <w:pStyle w:val="Title"/>
      </w:pPr>
      <w:r>
        <w:t>JustHealth Test Cases</w:t>
      </w:r>
    </w:p>
    <w:p w:rsidR="00AA4F80" w:rsidRDefault="00AA4F80" w:rsidP="00AA4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:rsidR="00AA4F80" w:rsidRDefault="00AA4F80" w:rsidP="0081596F"/>
        </w:tc>
      </w:tr>
    </w:tbl>
    <w:p w:rsidR="00AA4F80" w:rsidRDefault="00AA4F80" w:rsidP="00AA4F80"/>
    <w:p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:rsidTr="0081596F">
        <w:trPr>
          <w:trHeight w:val="562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AA4F80" w:rsidTr="0081596F">
        <w:trPr>
          <w:trHeight w:val="556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81596F" w:rsidTr="0081596F">
        <w:trPr>
          <w:trHeight w:val="564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  <w:tr w:rsidR="0081596F" w:rsidTr="0081596F">
        <w:trPr>
          <w:trHeight w:val="558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</w:tbl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Pr="00AA4F80" w:rsidRDefault="00AA4F80" w:rsidP="00AA4F80">
      <w:pPr>
        <w:sectPr w:rsidR="00AA4F80" w:rsidRPr="00AA4F80" w:rsidSect="00AA4F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434C0" w:rsidRDefault="000D1E5A" w:rsidP="002434C0">
      <w:pPr>
        <w:pStyle w:val="Heading1"/>
        <w:numPr>
          <w:ilvl w:val="1"/>
          <w:numId w:val="5"/>
        </w:numPr>
      </w:pPr>
      <w:r>
        <w:lastRenderedPageBreak/>
        <w:t>Patient Table: Inserting legitimate data into the patient table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434C0" w:rsidRDefault="002434C0" w:rsidP="009F66A8">
            <w:r>
              <w:t>1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434C0" w:rsidRDefault="000D1E5A" w:rsidP="009F66A8">
            <w:r>
              <w:t>Database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</w:tbl>
    <w:p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Default="009355F2" w:rsidP="009355F2"/>
    <w:tbl>
      <w:tblPr>
        <w:tblStyle w:val="TableGrid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355F2" w:rsidTr="009355F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9355F2" w:rsidRPr="009355F2" w:rsidRDefault="009355F2" w:rsidP="009355F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9355F2" w:rsidRPr="009355F2" w:rsidRDefault="009355F2" w:rsidP="009355F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9355F2" w:rsidRPr="009355F2" w:rsidRDefault="009355F2" w:rsidP="009355F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9355F2" w:rsidRPr="009355F2" w:rsidRDefault="009355F2" w:rsidP="009355F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355F2" w:rsidTr="009355F2">
        <w:trPr>
          <w:trHeight w:val="862"/>
        </w:trPr>
        <w:tc>
          <w:tcPr>
            <w:tcW w:w="1526" w:type="dxa"/>
          </w:tcPr>
          <w:p w:rsidR="009355F2" w:rsidRDefault="002434C0" w:rsidP="002434C0">
            <w:r>
              <w:t>1.1.1</w:t>
            </w:r>
          </w:p>
        </w:tc>
        <w:tc>
          <w:tcPr>
            <w:tcW w:w="6095" w:type="dxa"/>
          </w:tcPr>
          <w:p w:rsidR="000D1E5A" w:rsidRDefault="000D1E5A" w:rsidP="000B6E54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</w:t>
            </w:r>
            <w:r w:rsidR="000B6E54">
              <w:t xml:space="preserve">SQL found in Appendix 1.1.1. </w:t>
            </w:r>
          </w:p>
          <w:p w:rsidR="009F66A8" w:rsidRDefault="009F66A8" w:rsidP="009F66A8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following SQL on the database: </w:t>
            </w:r>
          </w:p>
          <w:p w:rsidR="009F66A8" w:rsidRDefault="009F66A8" w:rsidP="009F66A8">
            <w:pPr>
              <w:pStyle w:val="ListParagraph"/>
              <w:ind w:left="360"/>
            </w:pPr>
            <w:r>
              <w:t>SELECT * FROM patient</w:t>
            </w:r>
          </w:p>
        </w:tc>
        <w:tc>
          <w:tcPr>
            <w:tcW w:w="4961" w:type="dxa"/>
          </w:tcPr>
          <w:p w:rsidR="009355F2" w:rsidRDefault="009F66A8" w:rsidP="009355F2">
            <w:r>
              <w:t>There is a record in the database with username = test and email = test@test.com.</w:t>
            </w:r>
          </w:p>
        </w:tc>
        <w:tc>
          <w:tcPr>
            <w:tcW w:w="1788" w:type="dxa"/>
          </w:tcPr>
          <w:p w:rsidR="009355F2" w:rsidRDefault="009355F2" w:rsidP="009355F2"/>
        </w:tc>
      </w:tr>
    </w:tbl>
    <w:p w:rsidR="009F66A8" w:rsidRDefault="009F66A8" w:rsidP="009355F2"/>
    <w:p w:rsidR="00D05792" w:rsidRDefault="009F66A8" w:rsidP="009F66A8">
      <w:pPr>
        <w:pStyle w:val="Heading1"/>
        <w:numPr>
          <w:ilvl w:val="1"/>
          <w:numId w:val="5"/>
        </w:numPr>
      </w:pPr>
      <w:r>
        <w:br w:type="page"/>
      </w:r>
      <w:r>
        <w:lastRenderedPageBreak/>
        <w:t>Patient Table: Inserting data that is too long into the patient table</w:t>
      </w:r>
    </w:p>
    <w:p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5F56A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F66A8" w:rsidRDefault="009F66A8" w:rsidP="005F56A3">
            <w:r>
              <w:t>1</w:t>
            </w:r>
          </w:p>
        </w:tc>
      </w:tr>
      <w:tr w:rsidR="009F66A8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5F56A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F66A8" w:rsidRDefault="009F66A8" w:rsidP="005F56A3">
            <w:r>
              <w:t>Database</w:t>
            </w:r>
          </w:p>
        </w:tc>
      </w:tr>
      <w:tr w:rsidR="009F66A8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5F56A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F66A8" w:rsidRPr="009355F2" w:rsidRDefault="009F66A8" w:rsidP="005F56A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F66A8" w:rsidRDefault="009F66A8" w:rsidP="005F56A3"/>
        </w:tc>
      </w:tr>
      <w:tr w:rsidR="009F66A8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5F56A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F66A8" w:rsidRDefault="009F66A8" w:rsidP="005F56A3"/>
        </w:tc>
      </w:tr>
    </w:tbl>
    <w:p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p w:rsidR="009F66A8" w:rsidRDefault="009F66A8" w:rsidP="009F66A8"/>
    <w:tbl>
      <w:tblPr>
        <w:tblStyle w:val="TableGrid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F66A8" w:rsidTr="005F56A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F66A8" w:rsidTr="005F56A3">
        <w:trPr>
          <w:trHeight w:val="862"/>
        </w:trPr>
        <w:tc>
          <w:tcPr>
            <w:tcW w:w="1526" w:type="dxa"/>
          </w:tcPr>
          <w:p w:rsidR="009F66A8" w:rsidRDefault="009F66A8" w:rsidP="002A3871">
            <w:r>
              <w:t>1.</w:t>
            </w:r>
            <w:r w:rsidR="002A3871">
              <w:t>2</w:t>
            </w:r>
            <w:r>
              <w:t>.</w:t>
            </w:r>
            <w:r w:rsidR="002A3871">
              <w:t>1</w:t>
            </w:r>
          </w:p>
        </w:tc>
        <w:tc>
          <w:tcPr>
            <w:tcW w:w="6095" w:type="dxa"/>
          </w:tcPr>
          <w:p w:rsidR="009F66A8" w:rsidRDefault="000B6E54" w:rsidP="000B6E54">
            <w:pPr>
              <w:pStyle w:val="ListParagraph"/>
              <w:numPr>
                <w:ilvl w:val="0"/>
                <w:numId w:val="8"/>
              </w:numPr>
            </w:pPr>
            <w:r>
              <w:t>Run the SQL found in Appendix 1.</w:t>
            </w:r>
            <w:r w:rsidR="002A3871">
              <w:t>2</w:t>
            </w:r>
            <w:r>
              <w:t>.</w:t>
            </w:r>
            <w:r w:rsidR="002A3871">
              <w:t>1</w:t>
            </w:r>
            <w:r>
              <w:t>.</w:t>
            </w:r>
          </w:p>
          <w:p w:rsidR="009F66A8" w:rsidRDefault="009F66A8" w:rsidP="000B6E54"/>
        </w:tc>
        <w:tc>
          <w:tcPr>
            <w:tcW w:w="4961" w:type="dxa"/>
          </w:tcPr>
          <w:p w:rsidR="009F66A8" w:rsidRDefault="000B6E54" w:rsidP="005F56A3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9F66A8" w:rsidRDefault="009F66A8" w:rsidP="005F56A3"/>
        </w:tc>
      </w:tr>
      <w:tr w:rsidR="000B6E54" w:rsidTr="005F56A3">
        <w:trPr>
          <w:trHeight w:val="862"/>
        </w:trPr>
        <w:tc>
          <w:tcPr>
            <w:tcW w:w="1526" w:type="dxa"/>
          </w:tcPr>
          <w:p w:rsidR="000B6E54" w:rsidRDefault="002A3871" w:rsidP="002A3871">
            <w:r>
              <w:t>1.2</w:t>
            </w:r>
            <w:r w:rsidR="000B6E54">
              <w:t>.</w:t>
            </w:r>
            <w:r>
              <w:t>2</w:t>
            </w:r>
          </w:p>
        </w:tc>
        <w:tc>
          <w:tcPr>
            <w:tcW w:w="6095" w:type="dxa"/>
          </w:tcPr>
          <w:p w:rsidR="000B6E54" w:rsidRDefault="002A3871" w:rsidP="002A3871">
            <w:pPr>
              <w:pStyle w:val="ListParagraph"/>
              <w:numPr>
                <w:ilvl w:val="0"/>
                <w:numId w:val="11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:rsidR="000B6E54" w:rsidRDefault="002A3871" w:rsidP="005F56A3">
            <w:r>
              <w:t>The insert statement should fail to execute.</w:t>
            </w:r>
          </w:p>
        </w:tc>
        <w:tc>
          <w:tcPr>
            <w:tcW w:w="1788" w:type="dxa"/>
          </w:tcPr>
          <w:p w:rsidR="000B6E54" w:rsidRDefault="000B6E54" w:rsidP="005F56A3"/>
        </w:tc>
      </w:tr>
    </w:tbl>
    <w:p w:rsidR="009F66A8" w:rsidRPr="009F66A8" w:rsidRDefault="009F66A8" w:rsidP="009F66A8"/>
    <w:p w:rsidR="002A3871" w:rsidRDefault="002A3871">
      <w:r>
        <w:br w:type="page"/>
      </w:r>
    </w:p>
    <w:p w:rsidR="002A3871" w:rsidRDefault="002A3871" w:rsidP="002A3871">
      <w:pPr>
        <w:pStyle w:val="Heading1"/>
        <w:numPr>
          <w:ilvl w:val="1"/>
          <w:numId w:val="5"/>
        </w:numPr>
      </w:pPr>
      <w:r>
        <w:lastRenderedPageBreak/>
        <w:t>Patient Table: Executing an insert command with data missing</w:t>
      </w:r>
    </w:p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5F56A3">
            <w:r>
              <w:t>1</w:t>
            </w:r>
          </w:p>
        </w:tc>
      </w:tr>
      <w:tr w:rsidR="002A3871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5F56A3">
            <w:r>
              <w:t>Database</w:t>
            </w:r>
          </w:p>
        </w:tc>
      </w:tr>
      <w:tr w:rsidR="002A3871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5F56A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5F56A3"/>
        </w:tc>
      </w:tr>
      <w:tr w:rsidR="002A3871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5F56A3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Default="002A3871" w:rsidP="002A3871"/>
    <w:tbl>
      <w:tblPr>
        <w:tblStyle w:val="TableGrid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A3871" w:rsidTr="005F56A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A3871" w:rsidTr="005F56A3">
        <w:trPr>
          <w:trHeight w:val="862"/>
        </w:trPr>
        <w:tc>
          <w:tcPr>
            <w:tcW w:w="1526" w:type="dxa"/>
          </w:tcPr>
          <w:p w:rsidR="002A3871" w:rsidRDefault="002A3871" w:rsidP="002A3871">
            <w:r>
              <w:t>1.</w:t>
            </w:r>
            <w:r>
              <w:t>3</w:t>
            </w:r>
            <w:r>
              <w:t>.1</w:t>
            </w:r>
          </w:p>
        </w:tc>
        <w:tc>
          <w:tcPr>
            <w:tcW w:w="6095" w:type="dxa"/>
          </w:tcPr>
          <w:p w:rsidR="002A3871" w:rsidRDefault="002A3871" w:rsidP="002A3871">
            <w:pPr>
              <w:pStyle w:val="ListParagraph"/>
              <w:numPr>
                <w:ilvl w:val="0"/>
                <w:numId w:val="10"/>
              </w:numPr>
            </w:pPr>
            <w:r>
              <w:t>Run the SQL found in Appendix 1.</w:t>
            </w:r>
            <w:r>
              <w:t>3</w:t>
            </w:r>
            <w:r>
              <w:t>.1.</w:t>
            </w:r>
          </w:p>
          <w:p w:rsidR="002A3871" w:rsidRDefault="002A3871" w:rsidP="005F56A3"/>
        </w:tc>
        <w:tc>
          <w:tcPr>
            <w:tcW w:w="4961" w:type="dxa"/>
          </w:tcPr>
          <w:p w:rsidR="002A3871" w:rsidRDefault="002A3871" w:rsidP="005F56A3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2A3871" w:rsidRDefault="002A3871" w:rsidP="005F56A3"/>
        </w:tc>
      </w:tr>
      <w:tr w:rsidR="002A3871" w:rsidTr="005F56A3">
        <w:trPr>
          <w:trHeight w:val="862"/>
        </w:trPr>
        <w:tc>
          <w:tcPr>
            <w:tcW w:w="1526" w:type="dxa"/>
          </w:tcPr>
          <w:p w:rsidR="002A3871" w:rsidRDefault="002A3871" w:rsidP="005F56A3">
            <w:r>
              <w:t>1.3</w:t>
            </w:r>
            <w:r>
              <w:t>.2</w:t>
            </w:r>
          </w:p>
        </w:tc>
        <w:tc>
          <w:tcPr>
            <w:tcW w:w="6095" w:type="dxa"/>
          </w:tcPr>
          <w:p w:rsidR="002A3871" w:rsidRDefault="002A3871" w:rsidP="002A3871">
            <w:pPr>
              <w:pStyle w:val="ListParagraph"/>
              <w:numPr>
                <w:ilvl w:val="0"/>
                <w:numId w:val="12"/>
              </w:numPr>
            </w:pPr>
            <w:r>
              <w:t>R</w:t>
            </w:r>
            <w:r>
              <w:t>un the SQL found in Appendix 1.3</w:t>
            </w:r>
            <w:r>
              <w:t>.2.</w:t>
            </w:r>
          </w:p>
        </w:tc>
        <w:tc>
          <w:tcPr>
            <w:tcW w:w="4961" w:type="dxa"/>
          </w:tcPr>
          <w:p w:rsidR="002A3871" w:rsidRDefault="002A3871" w:rsidP="005F56A3">
            <w:r>
              <w:t>The insert statement should fail to execute.</w:t>
            </w:r>
          </w:p>
        </w:tc>
        <w:tc>
          <w:tcPr>
            <w:tcW w:w="1788" w:type="dxa"/>
          </w:tcPr>
          <w:p w:rsidR="002A3871" w:rsidRDefault="002A3871" w:rsidP="005F56A3"/>
        </w:tc>
      </w:tr>
    </w:tbl>
    <w:p w:rsidR="002A3871" w:rsidRDefault="002A3871" w:rsidP="002A3871">
      <w:pPr>
        <w:pStyle w:val="Heading1"/>
        <w:numPr>
          <w:ilvl w:val="1"/>
          <w:numId w:val="5"/>
        </w:numPr>
      </w:pPr>
      <w:r>
        <w:br w:type="page"/>
      </w:r>
      <w:r>
        <w:lastRenderedPageBreak/>
        <w:t>Patient Table: Executing an insert command with data missing</w:t>
      </w:r>
    </w:p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5F56A3">
            <w:r>
              <w:t>1</w:t>
            </w:r>
          </w:p>
        </w:tc>
      </w:tr>
      <w:tr w:rsidR="002A3871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5F56A3">
            <w:r>
              <w:t>Database</w:t>
            </w:r>
          </w:p>
        </w:tc>
      </w:tr>
      <w:tr w:rsidR="002A3871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5F56A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5F56A3"/>
        </w:tc>
      </w:tr>
      <w:tr w:rsidR="002A3871" w:rsidTr="005F56A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5F56A3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Default="002A3871" w:rsidP="002A3871"/>
    <w:tbl>
      <w:tblPr>
        <w:tblStyle w:val="TableGrid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A3871" w:rsidTr="005F56A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5F56A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A3871" w:rsidTr="005F56A3">
        <w:trPr>
          <w:trHeight w:val="862"/>
        </w:trPr>
        <w:tc>
          <w:tcPr>
            <w:tcW w:w="1526" w:type="dxa"/>
          </w:tcPr>
          <w:p w:rsidR="002A3871" w:rsidRDefault="002A3871" w:rsidP="002A3871">
            <w:r>
              <w:t>1.</w:t>
            </w:r>
            <w:r>
              <w:t>4</w:t>
            </w:r>
            <w:r>
              <w:t>.1</w:t>
            </w:r>
          </w:p>
        </w:tc>
        <w:tc>
          <w:tcPr>
            <w:tcW w:w="6095" w:type="dxa"/>
          </w:tcPr>
          <w:p w:rsidR="002A3871" w:rsidRDefault="002A3871" w:rsidP="002A3871">
            <w:pPr>
              <w:pStyle w:val="ListParagraph"/>
              <w:numPr>
                <w:ilvl w:val="0"/>
                <w:numId w:val="13"/>
              </w:numPr>
            </w:pPr>
            <w:r>
              <w:t>Run the SQL found in Appendix 1.3.1.</w:t>
            </w:r>
          </w:p>
          <w:p w:rsidR="002A3871" w:rsidRDefault="002A3871" w:rsidP="005F56A3"/>
        </w:tc>
        <w:tc>
          <w:tcPr>
            <w:tcW w:w="4961" w:type="dxa"/>
          </w:tcPr>
          <w:p w:rsidR="002A3871" w:rsidRDefault="002A3871" w:rsidP="005F56A3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2A3871" w:rsidRDefault="002A3871" w:rsidP="005F56A3"/>
        </w:tc>
      </w:tr>
      <w:tr w:rsidR="002A3871" w:rsidTr="005F56A3">
        <w:trPr>
          <w:trHeight w:val="862"/>
        </w:trPr>
        <w:tc>
          <w:tcPr>
            <w:tcW w:w="1526" w:type="dxa"/>
          </w:tcPr>
          <w:p w:rsidR="002A3871" w:rsidRDefault="002A3871" w:rsidP="005F56A3">
            <w:r>
              <w:t>1.4</w:t>
            </w:r>
            <w:r>
              <w:t>.2</w:t>
            </w:r>
          </w:p>
        </w:tc>
        <w:tc>
          <w:tcPr>
            <w:tcW w:w="6095" w:type="dxa"/>
          </w:tcPr>
          <w:p w:rsidR="002A3871" w:rsidRDefault="002A3871" w:rsidP="002A3871">
            <w:pPr>
              <w:pStyle w:val="ListParagraph"/>
              <w:numPr>
                <w:ilvl w:val="0"/>
                <w:numId w:val="14"/>
              </w:numPr>
            </w:pPr>
            <w:bookmarkStart w:id="0" w:name="_GoBack"/>
            <w:bookmarkEnd w:id="0"/>
            <w:r>
              <w:t>Run the SQL found in Appendix 1.3.2.</w:t>
            </w:r>
          </w:p>
        </w:tc>
        <w:tc>
          <w:tcPr>
            <w:tcW w:w="4961" w:type="dxa"/>
          </w:tcPr>
          <w:p w:rsidR="002A3871" w:rsidRDefault="002A3871" w:rsidP="005F56A3">
            <w:r>
              <w:t>The insert statement should fail to execute.</w:t>
            </w:r>
          </w:p>
        </w:tc>
        <w:tc>
          <w:tcPr>
            <w:tcW w:w="1788" w:type="dxa"/>
          </w:tcPr>
          <w:p w:rsidR="002A3871" w:rsidRDefault="002A3871" w:rsidP="005F56A3"/>
        </w:tc>
      </w:tr>
    </w:tbl>
    <w:p w:rsidR="002A3871" w:rsidRDefault="002A3871">
      <w:r>
        <w:br w:type="page"/>
      </w:r>
    </w:p>
    <w:p w:rsidR="009F66A8" w:rsidRDefault="000B6E54" w:rsidP="000B6E54">
      <w:pPr>
        <w:pStyle w:val="Heading1"/>
      </w:pPr>
      <w:r>
        <w:lastRenderedPageBreak/>
        <w:t>Appendix</w:t>
      </w:r>
    </w:p>
    <w:p w:rsidR="000B6E54" w:rsidRDefault="000B6E54" w:rsidP="000B6E54">
      <w:pPr>
        <w:pStyle w:val="Heading2"/>
        <w:numPr>
          <w:ilvl w:val="2"/>
          <w:numId w:val="9"/>
        </w:numPr>
      </w:pPr>
      <w:r>
        <w:t xml:space="preserve"> </w:t>
      </w:r>
    </w:p>
    <w:p w:rsidR="000B6E54" w:rsidRDefault="000B6E54" w:rsidP="000B6E54">
      <w:pPr>
        <w:pStyle w:val="ListParagraph"/>
        <w:ind w:left="360"/>
      </w:pPr>
      <w:r>
        <w:t>INSERT INTO patient (username, email)</w:t>
      </w:r>
    </w:p>
    <w:p w:rsidR="000B6E54" w:rsidRDefault="000B6E54" w:rsidP="000B6E54">
      <w:pPr>
        <w:pStyle w:val="ListParagraph"/>
        <w:ind w:left="360"/>
      </w:pPr>
      <w:r>
        <w:t>VALUES (‘test’, ’test@test.com’)</w:t>
      </w:r>
    </w:p>
    <w:p w:rsidR="000B6E54" w:rsidRDefault="000B6E54" w:rsidP="000B6E54">
      <w:pPr>
        <w:pStyle w:val="ListParagraph"/>
        <w:ind w:left="360"/>
      </w:pPr>
    </w:p>
    <w:p w:rsidR="002A3871" w:rsidRPr="002A3871" w:rsidRDefault="002A3871" w:rsidP="002A3871">
      <w:pPr>
        <w:pStyle w:val="Heading2"/>
      </w:pPr>
      <w:r>
        <w:t>1.2.1.</w:t>
      </w:r>
    </w:p>
    <w:p w:rsidR="000B6E54" w:rsidRDefault="000B6E54" w:rsidP="000B6E54">
      <w:pPr>
        <w:pStyle w:val="ListParagraph"/>
        <w:ind w:left="360"/>
      </w:pPr>
      <w:r>
        <w:t>INSERT INTO patient (username, email)</w:t>
      </w:r>
    </w:p>
    <w:p w:rsidR="000B6E54" w:rsidRDefault="000B6E54" w:rsidP="000B6E54">
      <w:pPr>
        <w:pStyle w:val="ListParagraph"/>
        <w:ind w:left="360"/>
      </w:pPr>
      <w:r>
        <w:t>VALUES (‘testtesttesttesttesttesttesttesttesttesttesttesttesttesttest</w:t>
      </w:r>
      <w:r w:rsidRPr="000B6E54">
        <w:t>testtesttesttesttest</w:t>
      </w:r>
      <w:r>
        <w:t>testtesttesttesttest</w:t>
      </w:r>
      <w:r>
        <w:t>t</w:t>
      </w:r>
      <w:r>
        <w:t>’, ’test@test.com’)</w:t>
      </w:r>
    </w:p>
    <w:p w:rsidR="002A3871" w:rsidRDefault="002A3871" w:rsidP="002A3871">
      <w:pPr>
        <w:pStyle w:val="Heading2"/>
        <w:spacing w:before="0"/>
      </w:pPr>
    </w:p>
    <w:p w:rsidR="002A3871" w:rsidRDefault="002A3871" w:rsidP="002A3871">
      <w:pPr>
        <w:pStyle w:val="Heading2"/>
        <w:spacing w:before="0"/>
      </w:pPr>
      <w:r>
        <w:t xml:space="preserve">1.2.2. </w:t>
      </w:r>
    </w:p>
    <w:p w:rsidR="002A3871" w:rsidRDefault="002A3871" w:rsidP="002A3871">
      <w:pPr>
        <w:pStyle w:val="ListParagraph"/>
        <w:ind w:left="360"/>
      </w:pPr>
      <w:r>
        <w:t>INSERT INTO patient (username, email)</w:t>
      </w:r>
    </w:p>
    <w:p w:rsidR="002A3871" w:rsidRDefault="002A3871" w:rsidP="002A3871">
      <w:pPr>
        <w:pStyle w:val="ListParagraph"/>
        <w:ind w:left="360"/>
      </w:pPr>
      <w:r>
        <w:t>VALUES (‘testtesttesttesttesttesttesttesttesttesttesttesttesttesttest</w:t>
      </w:r>
      <w:r w:rsidRPr="000B6E54">
        <w:t>testtesttesttesttest</w:t>
      </w:r>
      <w:r>
        <w:t>testtesttesttesttestt’, ’</w:t>
      </w:r>
      <w:r>
        <w:t>testest</w:t>
      </w:r>
      <w:r>
        <w:t>testtesttesttesttesttesttesttesttesttesttest</w:t>
      </w:r>
      <w:r w:rsidRPr="000B6E54">
        <w:t>testtesttesttesttest</w:t>
      </w:r>
      <w:r>
        <w:t>testtesttesttesttestt@test.com’)</w:t>
      </w:r>
    </w:p>
    <w:p w:rsidR="002A3871" w:rsidRDefault="002A3871" w:rsidP="002A3871">
      <w:pPr>
        <w:pStyle w:val="ListParagraph"/>
        <w:ind w:left="360"/>
      </w:pPr>
    </w:p>
    <w:p w:rsidR="000B6E54" w:rsidRDefault="000B6E54" w:rsidP="002A3871">
      <w:pPr>
        <w:pStyle w:val="Heading2"/>
        <w:numPr>
          <w:ilvl w:val="2"/>
          <w:numId w:val="14"/>
        </w:numPr>
      </w:pPr>
    </w:p>
    <w:p w:rsidR="002A3871" w:rsidRDefault="002A3871" w:rsidP="002A3871">
      <w:pPr>
        <w:pStyle w:val="ListParagraph"/>
        <w:ind w:left="360"/>
      </w:pPr>
      <w:r>
        <w:t>INSERT INTO patient (username, email)</w:t>
      </w:r>
    </w:p>
    <w:p w:rsidR="002A3871" w:rsidRDefault="002A3871" w:rsidP="002A3871">
      <w:pPr>
        <w:pStyle w:val="ListParagraph"/>
        <w:ind w:left="360"/>
      </w:pPr>
      <w:r>
        <w:t>VALUES (</w:t>
      </w:r>
      <w:r>
        <w:t>‘’</w:t>
      </w:r>
      <w:r>
        <w:t>, ’</w:t>
      </w:r>
      <w:r>
        <w:t>test@test.com’</w:t>
      </w:r>
      <w:r>
        <w:t>)</w:t>
      </w:r>
    </w:p>
    <w:p w:rsidR="002A3871" w:rsidRDefault="002A3871" w:rsidP="002A3871">
      <w:pPr>
        <w:pStyle w:val="ListParagraph"/>
        <w:ind w:left="360"/>
      </w:pPr>
    </w:p>
    <w:p w:rsidR="002A3871" w:rsidRDefault="002A3871" w:rsidP="002A3871">
      <w:pPr>
        <w:pStyle w:val="Heading2"/>
        <w:numPr>
          <w:ilvl w:val="2"/>
          <w:numId w:val="14"/>
        </w:numPr>
      </w:pPr>
    </w:p>
    <w:p w:rsidR="002A3871" w:rsidRDefault="002A3871" w:rsidP="002A3871">
      <w:pPr>
        <w:pStyle w:val="ListParagraph"/>
        <w:ind w:left="360"/>
      </w:pPr>
      <w:r>
        <w:t>INSERT INTO patient (username, email)</w:t>
      </w:r>
    </w:p>
    <w:p w:rsidR="002A3871" w:rsidRDefault="002A3871" w:rsidP="002A3871">
      <w:pPr>
        <w:pStyle w:val="ListParagraph"/>
        <w:ind w:left="360"/>
      </w:pPr>
      <w:r>
        <w:t>VALUES (‘</w:t>
      </w:r>
      <w:r>
        <w:t>test</w:t>
      </w:r>
      <w:r>
        <w:t xml:space="preserve">’, </w:t>
      </w:r>
      <w:r>
        <w:t>‘’</w:t>
      </w:r>
      <w:r>
        <w:t>)</w:t>
      </w:r>
    </w:p>
    <w:p w:rsidR="002A3871" w:rsidRPr="002A3871" w:rsidRDefault="002A3871" w:rsidP="002A3871"/>
    <w:p w:rsidR="000B6E54" w:rsidRDefault="000B6E54" w:rsidP="000B6E54">
      <w:pPr>
        <w:pStyle w:val="ListParagraph"/>
        <w:ind w:left="360"/>
      </w:pPr>
    </w:p>
    <w:p w:rsidR="000B6E54" w:rsidRPr="000B6E54" w:rsidRDefault="000B6E54" w:rsidP="000B6E54"/>
    <w:sectPr w:rsidR="000B6E54" w:rsidRPr="000B6E54" w:rsidSect="00D057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022"/>
    <w:multiLevelType w:val="hybridMultilevel"/>
    <w:tmpl w:val="6E3A48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C7EAD"/>
    <w:multiLevelType w:val="multilevel"/>
    <w:tmpl w:val="FE302EE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4263426"/>
    <w:multiLevelType w:val="multilevel"/>
    <w:tmpl w:val="CCE6399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FFD6D27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">
    <w:nsid w:val="22357E79"/>
    <w:multiLevelType w:val="multilevel"/>
    <w:tmpl w:val="7CEC05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FED4374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236353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5611154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66CC7730"/>
    <w:multiLevelType w:val="hybridMultilevel"/>
    <w:tmpl w:val="56B0F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BB4B69"/>
    <w:multiLevelType w:val="multilevel"/>
    <w:tmpl w:val="70EC8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D697F1C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12"/>
  </w:num>
  <w:num w:numId="8">
    <w:abstractNumId w:val="13"/>
  </w:num>
  <w:num w:numId="9">
    <w:abstractNumId w:val="2"/>
  </w:num>
  <w:num w:numId="10">
    <w:abstractNumId w:val="6"/>
  </w:num>
  <w:num w:numId="11">
    <w:abstractNumId w:val="7"/>
  </w:num>
  <w:num w:numId="12">
    <w:abstractNumId w:val="8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B6E54"/>
    <w:rsid w:val="000D1E5A"/>
    <w:rsid w:val="002434C0"/>
    <w:rsid w:val="002A3871"/>
    <w:rsid w:val="004417F4"/>
    <w:rsid w:val="0081596F"/>
    <w:rsid w:val="009355F2"/>
    <w:rsid w:val="009F66A8"/>
    <w:rsid w:val="00AA4F80"/>
    <w:rsid w:val="00D05792"/>
    <w:rsid w:val="00F863CA"/>
    <w:rsid w:val="00F9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0605E-EDEE-483A-949C-55AD9B776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357</Words>
  <Characters>2097</Characters>
  <Application>Microsoft Office Word</Application>
  <DocSecurity>0</DocSecurity>
  <Lines>262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2</cp:revision>
  <dcterms:created xsi:type="dcterms:W3CDTF">2014-10-06T15:34:00Z</dcterms:created>
  <dcterms:modified xsi:type="dcterms:W3CDTF">2014-10-06T15:34:00Z</dcterms:modified>
</cp:coreProperties>
</file>